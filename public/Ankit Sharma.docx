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8BA" w:rsidRPr="00A767EA" w:rsidRDefault="00A767EA" w:rsidP="00CC295D">
      <w:pPr>
        <w:pStyle w:val="ContactInf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BC36652" wp14:editId="123942F1">
            <wp:simplePos x="0" y="0"/>
            <wp:positionH relativeFrom="column">
              <wp:posOffset>3838575</wp:posOffset>
            </wp:positionH>
            <wp:positionV relativeFrom="paragraph">
              <wp:posOffset>-57150</wp:posOffset>
            </wp:positionV>
            <wp:extent cx="1266825" cy="13811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kit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578BA">
        <w:rPr>
          <w:b/>
          <w:sz w:val="40"/>
          <w:szCs w:val="40"/>
        </w:rPr>
        <w:t>Ankit</w:t>
      </w:r>
      <w:proofErr w:type="spellEnd"/>
      <w:r w:rsidR="007578BA">
        <w:rPr>
          <w:b/>
          <w:sz w:val="40"/>
          <w:szCs w:val="40"/>
        </w:rPr>
        <w:t xml:space="preserve"> Sharma</w:t>
      </w:r>
      <w:r>
        <w:rPr>
          <w:b/>
          <w:sz w:val="40"/>
          <w:szCs w:val="40"/>
        </w:rPr>
        <w:t xml:space="preserve">                                  </w:t>
      </w:r>
    </w:p>
    <w:p w:rsidR="00CC295D" w:rsidRPr="007578BA" w:rsidRDefault="00CC295D" w:rsidP="00165BAF">
      <w:pPr>
        <w:pStyle w:val="ContactInfo"/>
        <w:rPr>
          <w:sz w:val="24"/>
          <w:szCs w:val="24"/>
        </w:rPr>
      </w:pPr>
      <w:r w:rsidRPr="007578BA">
        <w:rPr>
          <w:sz w:val="24"/>
          <w:szCs w:val="24"/>
        </w:rPr>
        <w:t xml:space="preserve">Address: </w:t>
      </w:r>
      <w:proofErr w:type="spellStart"/>
      <w:r w:rsidRPr="007578BA">
        <w:rPr>
          <w:sz w:val="24"/>
          <w:szCs w:val="24"/>
        </w:rPr>
        <w:t>Craydon</w:t>
      </w:r>
      <w:proofErr w:type="spellEnd"/>
      <w:r w:rsidRPr="007578BA">
        <w:rPr>
          <w:sz w:val="24"/>
          <w:szCs w:val="24"/>
        </w:rPr>
        <w:t xml:space="preserve"> Building</w:t>
      </w:r>
      <w:r w:rsidR="00165BAF" w:rsidRPr="007578BA">
        <w:rPr>
          <w:sz w:val="24"/>
          <w:szCs w:val="24"/>
        </w:rPr>
        <w:t xml:space="preserve">, </w:t>
      </w:r>
      <w:proofErr w:type="spellStart"/>
      <w:r w:rsidRPr="007578BA">
        <w:rPr>
          <w:sz w:val="24"/>
          <w:szCs w:val="24"/>
        </w:rPr>
        <w:t>Jakhoo</w:t>
      </w:r>
      <w:proofErr w:type="spellEnd"/>
      <w:r w:rsidRPr="007578BA">
        <w:rPr>
          <w:sz w:val="24"/>
          <w:szCs w:val="24"/>
        </w:rPr>
        <w:t xml:space="preserve">, </w:t>
      </w:r>
    </w:p>
    <w:p w:rsidR="00165BAF" w:rsidRPr="007578BA" w:rsidRDefault="00CC295D" w:rsidP="00165BAF">
      <w:pPr>
        <w:pStyle w:val="ContactInfo"/>
        <w:rPr>
          <w:sz w:val="24"/>
          <w:szCs w:val="24"/>
        </w:rPr>
      </w:pPr>
      <w:proofErr w:type="gramStart"/>
      <w:r w:rsidRPr="007578BA">
        <w:rPr>
          <w:sz w:val="24"/>
          <w:szCs w:val="24"/>
        </w:rPr>
        <w:t>Shimla(</w:t>
      </w:r>
      <w:proofErr w:type="gramEnd"/>
      <w:r w:rsidRPr="007578BA">
        <w:rPr>
          <w:sz w:val="24"/>
          <w:szCs w:val="24"/>
        </w:rPr>
        <w:t>H.P)-171001</w:t>
      </w:r>
    </w:p>
    <w:p w:rsidR="00165BAF" w:rsidRPr="007578BA" w:rsidRDefault="00CC295D" w:rsidP="00165BAF">
      <w:pPr>
        <w:pStyle w:val="ContactInfo"/>
        <w:rPr>
          <w:sz w:val="24"/>
          <w:szCs w:val="24"/>
        </w:rPr>
      </w:pPr>
      <w:r w:rsidRPr="007578BA">
        <w:rPr>
          <w:sz w:val="24"/>
          <w:szCs w:val="24"/>
        </w:rPr>
        <w:t xml:space="preserve">Contact no: </w:t>
      </w:r>
      <w:r w:rsidRPr="005E190F">
        <w:rPr>
          <w:sz w:val="24"/>
          <w:szCs w:val="24"/>
        </w:rPr>
        <w:t>9805907341</w:t>
      </w:r>
    </w:p>
    <w:p w:rsidR="00CC295D" w:rsidRPr="007578BA" w:rsidRDefault="00CC295D" w:rsidP="00165BAF">
      <w:pPr>
        <w:pStyle w:val="ContactInfo"/>
        <w:rPr>
          <w:sz w:val="24"/>
          <w:szCs w:val="24"/>
        </w:rPr>
      </w:pPr>
      <w:r w:rsidRPr="007578BA">
        <w:rPr>
          <w:sz w:val="24"/>
          <w:szCs w:val="24"/>
        </w:rPr>
        <w:t>Email:</w:t>
      </w:r>
      <w:r w:rsidR="005E190F">
        <w:rPr>
          <w:sz w:val="24"/>
          <w:szCs w:val="24"/>
        </w:rPr>
        <w:t xml:space="preserve"> </w:t>
      </w:r>
      <w:r w:rsidR="007578BA" w:rsidRPr="007578BA">
        <w:rPr>
          <w:sz w:val="24"/>
          <w:szCs w:val="24"/>
        </w:rPr>
        <w:t xml:space="preserve"> </w:t>
      </w:r>
      <w:r w:rsidRPr="005E190F">
        <w:rPr>
          <w:sz w:val="24"/>
          <w:szCs w:val="24"/>
          <w:u w:val="single"/>
        </w:rPr>
        <w:t>ankit3585@gmail.com</w:t>
      </w:r>
    </w:p>
    <w:p w:rsidR="007001D6" w:rsidRDefault="007001D6" w:rsidP="00165BAF">
      <w:pPr>
        <w:pStyle w:val="ContactInfo"/>
      </w:pPr>
    </w:p>
    <w:p w:rsidR="00165BAF" w:rsidRPr="00247BDC" w:rsidRDefault="007578BA" w:rsidP="00165BAF">
      <w:pPr>
        <w:pStyle w:val="Heading1"/>
        <w:rPr>
          <w:b/>
          <w:sz w:val="28"/>
          <w:szCs w:val="28"/>
        </w:rPr>
      </w:pPr>
      <w:r w:rsidRPr="00247BDC">
        <w:rPr>
          <w:b/>
          <w:sz w:val="28"/>
          <w:szCs w:val="28"/>
        </w:rPr>
        <w:t>ObJECTIVE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9187"/>
      </w:tblGrid>
      <w:tr w:rsidR="00033380" w:rsidTr="005C0355">
        <w:tc>
          <w:tcPr>
            <w:tcW w:w="8640" w:type="dxa"/>
          </w:tcPr>
          <w:p w:rsidR="00033380" w:rsidRDefault="007578BA" w:rsidP="007578BA">
            <w:r w:rsidRPr="007578BA">
              <w:rPr>
                <w:sz w:val="24"/>
                <w:szCs w:val="24"/>
              </w:rPr>
              <w:t xml:space="preserve">To have the opportunity of securing a </w:t>
            </w:r>
            <w:r w:rsidRPr="005E190F">
              <w:rPr>
                <w:sz w:val="24"/>
                <w:szCs w:val="24"/>
              </w:rPr>
              <w:t xml:space="preserve">Web </w:t>
            </w:r>
            <w:r w:rsidR="005E190F" w:rsidRPr="005E190F">
              <w:rPr>
                <w:sz w:val="24"/>
                <w:szCs w:val="24"/>
              </w:rPr>
              <w:t>Developer</w:t>
            </w:r>
            <w:r w:rsidR="005E190F">
              <w:rPr>
                <w:sz w:val="24"/>
                <w:szCs w:val="24"/>
              </w:rPr>
              <w:t xml:space="preserve"> </w:t>
            </w:r>
            <w:r w:rsidR="005E190F" w:rsidRPr="007578BA">
              <w:rPr>
                <w:sz w:val="24"/>
                <w:szCs w:val="24"/>
              </w:rPr>
              <w:t>position</w:t>
            </w:r>
            <w:r w:rsidRPr="007578BA">
              <w:rPr>
                <w:sz w:val="24"/>
                <w:szCs w:val="24"/>
              </w:rPr>
              <w:t xml:space="preserve"> where I can effectively contribute my skills as </w:t>
            </w:r>
            <w:proofErr w:type="gramStart"/>
            <w:r w:rsidRPr="007578BA">
              <w:rPr>
                <w:sz w:val="24"/>
                <w:szCs w:val="24"/>
              </w:rPr>
              <w:t xml:space="preserve">a </w:t>
            </w:r>
            <w:r w:rsidR="005E190F" w:rsidRPr="007578BA">
              <w:rPr>
                <w:sz w:val="24"/>
                <w:szCs w:val="24"/>
              </w:rPr>
              <w:t>software</w:t>
            </w:r>
            <w:proofErr w:type="gramEnd"/>
            <w:r w:rsidR="005E190F">
              <w:rPr>
                <w:sz w:val="24"/>
                <w:szCs w:val="24"/>
              </w:rPr>
              <w:t xml:space="preserve"> </w:t>
            </w:r>
            <w:r w:rsidR="005E190F" w:rsidRPr="007578BA">
              <w:rPr>
                <w:sz w:val="24"/>
                <w:szCs w:val="24"/>
              </w:rPr>
              <w:t>professional</w:t>
            </w:r>
            <w:r w:rsidRPr="007578BA">
              <w:rPr>
                <w:sz w:val="24"/>
                <w:szCs w:val="24"/>
              </w:rPr>
              <w:t xml:space="preserve"> that offers growth while being resourceful, innovative and flexible</w:t>
            </w:r>
            <w:r>
              <w:t>.</w:t>
            </w:r>
          </w:p>
          <w:p w:rsidR="00247BDC" w:rsidRDefault="00247BDC" w:rsidP="007578BA"/>
        </w:tc>
      </w:tr>
    </w:tbl>
    <w:p w:rsidR="00033380" w:rsidRPr="00247BDC" w:rsidRDefault="00247BDC" w:rsidP="00033380">
      <w:pPr>
        <w:pStyle w:val="Heading1"/>
        <w:rPr>
          <w:b/>
          <w:sz w:val="28"/>
          <w:szCs w:val="28"/>
        </w:rPr>
      </w:pPr>
      <w:r w:rsidRPr="00247BDC">
        <w:rPr>
          <w:b/>
          <w:sz w:val="28"/>
          <w:szCs w:val="28"/>
        </w:rPr>
        <w:t>TECHNICAL Knowledge</w:t>
      </w:r>
    </w:p>
    <w:p w:rsidR="00033380" w:rsidRPr="00116379" w:rsidRDefault="00EC7800" w:rsidP="00247BDC">
      <w:pPr>
        <w:pStyle w:val="Heading2"/>
      </w:pPr>
      <w:sdt>
        <w:sdtPr>
          <w:alias w:val="Languages:"/>
          <w:tag w:val="Languages:"/>
          <w:id w:val="1517655715"/>
          <w:placeholder>
            <w:docPart w:val="87BA6BECA6E04BCCA2D1249C5469FD2F"/>
          </w:placeholder>
          <w:temporary/>
          <w:showingPlcHdr/>
        </w:sdtPr>
        <w:sdtEndPr/>
        <w:sdtContent>
          <w:r w:rsidR="00033380" w:rsidRPr="00247BDC">
            <w:rPr>
              <w:sz w:val="24"/>
              <w:szCs w:val="24"/>
            </w:rPr>
            <w:t>Languages</w:t>
          </w:r>
        </w:sdtContent>
      </w:sdt>
    </w:p>
    <w:p w:rsidR="001311D4" w:rsidRPr="001311D4" w:rsidRDefault="00247BDC" w:rsidP="001311D4">
      <w:pPr>
        <w:pStyle w:val="ListParagraph"/>
        <w:rPr>
          <w:sz w:val="24"/>
          <w:szCs w:val="24"/>
        </w:rPr>
      </w:pPr>
      <w:r w:rsidRPr="00247BDC">
        <w:rPr>
          <w:sz w:val="24"/>
          <w:szCs w:val="24"/>
        </w:rPr>
        <w:t xml:space="preserve">Familiar with: </w:t>
      </w:r>
      <w:r w:rsidR="00937E97">
        <w:rPr>
          <w:b/>
          <w:sz w:val="24"/>
          <w:szCs w:val="24"/>
          <w:u w:val="single"/>
        </w:rPr>
        <w:t xml:space="preserve">HTML, CSS, Python and </w:t>
      </w:r>
      <w:proofErr w:type="spellStart"/>
      <w:r w:rsidR="00937E97">
        <w:rPr>
          <w:b/>
          <w:sz w:val="24"/>
          <w:szCs w:val="24"/>
          <w:u w:val="single"/>
        </w:rPr>
        <w:t>Javascript</w:t>
      </w:r>
      <w:proofErr w:type="spellEnd"/>
      <w:r w:rsidRPr="001046B1">
        <w:rPr>
          <w:b/>
          <w:sz w:val="24"/>
          <w:szCs w:val="24"/>
          <w:u w:val="single"/>
        </w:rPr>
        <w:t>.</w:t>
      </w:r>
    </w:p>
    <w:p w:rsidR="00247BDC" w:rsidRPr="001311D4" w:rsidRDefault="001311D4" w:rsidP="001311D4">
      <w:pPr>
        <w:ind w:left="432"/>
        <w:rPr>
          <w:sz w:val="24"/>
          <w:szCs w:val="24"/>
        </w:rPr>
      </w:pPr>
      <w:proofErr w:type="gramStart"/>
      <w:r w:rsidRPr="001311D4">
        <w:rPr>
          <w:b/>
          <w:sz w:val="24"/>
          <w:szCs w:val="24"/>
        </w:rPr>
        <w:t>Platforms</w:t>
      </w:r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Windows XP, Windows 7 and 8</w:t>
      </w:r>
    </w:p>
    <w:p w:rsidR="00033380" w:rsidRDefault="00033380" w:rsidP="00247BDC"/>
    <w:p w:rsidR="00033380" w:rsidRPr="001311D4" w:rsidRDefault="001311D4" w:rsidP="00033380">
      <w:pPr>
        <w:pStyle w:val="Heading1"/>
        <w:rPr>
          <w:b/>
          <w:sz w:val="28"/>
          <w:szCs w:val="28"/>
        </w:rPr>
      </w:pPr>
      <w:r w:rsidRPr="001311D4">
        <w:rPr>
          <w:b/>
          <w:sz w:val="28"/>
          <w:szCs w:val="28"/>
        </w:rPr>
        <w:t>TRAINING AND PROJECTS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513"/>
        <w:gridCol w:w="2242"/>
      </w:tblGrid>
      <w:tr w:rsidR="00300698" w:rsidRPr="00DE7766" w:rsidTr="005C0355">
        <w:trPr>
          <w:trHeight w:val="216"/>
        </w:trPr>
        <w:tc>
          <w:tcPr>
            <w:tcW w:w="6427" w:type="dxa"/>
          </w:tcPr>
          <w:p w:rsidR="00300698" w:rsidRPr="001311D4" w:rsidRDefault="001311D4" w:rsidP="001311D4">
            <w:pPr>
              <w:pStyle w:val="Heading2"/>
              <w:rPr>
                <w:sz w:val="24"/>
                <w:szCs w:val="24"/>
              </w:rPr>
            </w:pPr>
            <w:r w:rsidRPr="001311D4">
              <w:rPr>
                <w:sz w:val="24"/>
                <w:szCs w:val="24"/>
              </w:rPr>
              <w:t>Courses</w:t>
            </w:r>
            <w:r w:rsidR="008C026B">
              <w:rPr>
                <w:sz w:val="24"/>
                <w:szCs w:val="24"/>
              </w:rPr>
              <w:t xml:space="preserve"> and Internship</w:t>
            </w:r>
          </w:p>
        </w:tc>
        <w:tc>
          <w:tcPr>
            <w:tcW w:w="2213" w:type="dxa"/>
          </w:tcPr>
          <w:p w:rsidR="00300698" w:rsidRPr="00DE7766" w:rsidRDefault="00300698" w:rsidP="001311D4">
            <w:pPr>
              <w:pStyle w:val="Dates"/>
            </w:pPr>
          </w:p>
        </w:tc>
      </w:tr>
    </w:tbl>
    <w:p w:rsidR="00033380" w:rsidRDefault="001046B1" w:rsidP="000333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PHP </w:t>
      </w:r>
      <w:r w:rsidR="001311D4" w:rsidRPr="001046B1">
        <w:rPr>
          <w:sz w:val="24"/>
          <w:szCs w:val="24"/>
        </w:rPr>
        <w:t>Course</w:t>
      </w:r>
      <w:r>
        <w:rPr>
          <w:sz w:val="24"/>
          <w:szCs w:val="24"/>
        </w:rPr>
        <w:t xml:space="preserve"> from DOEACC ,Shimla</w:t>
      </w:r>
    </w:p>
    <w:p w:rsidR="008C026B" w:rsidRPr="001046B1" w:rsidRDefault="008C026B" w:rsidP="008C026B">
      <w:pPr>
        <w:pStyle w:val="ListParagraph"/>
        <w:rPr>
          <w:sz w:val="24"/>
          <w:szCs w:val="24"/>
        </w:rPr>
      </w:pPr>
      <w:r w:rsidRPr="008C026B">
        <w:rPr>
          <w:sz w:val="24"/>
          <w:szCs w:val="24"/>
        </w:rPr>
        <w:t xml:space="preserve">Web Development Training from </w:t>
      </w:r>
      <w:proofErr w:type="spellStart"/>
      <w:r w:rsidRPr="008C026B">
        <w:rPr>
          <w:sz w:val="24"/>
          <w:szCs w:val="24"/>
        </w:rPr>
        <w:t>Shri</w:t>
      </w:r>
      <w:proofErr w:type="spellEnd"/>
      <w:r w:rsidRPr="008C026B">
        <w:rPr>
          <w:sz w:val="24"/>
          <w:szCs w:val="24"/>
        </w:rPr>
        <w:t xml:space="preserve"> Technologies,  </w:t>
      </w:r>
      <w:proofErr w:type="spellStart"/>
      <w:r w:rsidRPr="008C026B">
        <w:rPr>
          <w:sz w:val="24"/>
          <w:szCs w:val="24"/>
        </w:rPr>
        <w:t>Solan</w:t>
      </w:r>
      <w:proofErr w:type="spellEnd"/>
    </w:p>
    <w:p w:rsidR="00300698" w:rsidRDefault="00300698" w:rsidP="001311D4"/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513"/>
        <w:gridCol w:w="2242"/>
      </w:tblGrid>
      <w:tr w:rsidR="00300698" w:rsidRPr="00DE7766" w:rsidTr="005C0355">
        <w:trPr>
          <w:trHeight w:val="216"/>
        </w:trPr>
        <w:tc>
          <w:tcPr>
            <w:tcW w:w="6427" w:type="dxa"/>
          </w:tcPr>
          <w:tbl>
            <w:tblPr>
              <w:tblpPr w:leftFromText="180" w:rightFromText="180" w:vertAnchor="text" w:horzAnchor="margin" w:tblpY="17"/>
              <w:tblOverlap w:val="never"/>
              <w:tblW w:w="8748" w:type="dxa"/>
              <w:tblLayout w:type="fixed"/>
              <w:tblLook w:val="0600" w:firstRow="0" w:lastRow="0" w:firstColumn="0" w:lastColumn="0" w:noHBand="1" w:noVBand="1"/>
              <w:tblDescription w:val="Layout table"/>
            </w:tblPr>
            <w:tblGrid>
              <w:gridCol w:w="6566"/>
              <w:gridCol w:w="2182"/>
            </w:tblGrid>
            <w:tr w:rsidR="008C026B" w:rsidRPr="00DE7766" w:rsidTr="008C026B">
              <w:trPr>
                <w:trHeight w:val="216"/>
              </w:trPr>
              <w:tc>
                <w:tcPr>
                  <w:tcW w:w="6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115" w:type="dxa"/>
                  </w:tcMar>
                </w:tcPr>
                <w:p w:rsidR="008C026B" w:rsidRPr="001046B1" w:rsidRDefault="008C026B" w:rsidP="00735D15">
                  <w:pPr>
                    <w:pStyle w:val="Heading2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 w:rsidRPr="001046B1">
                    <w:rPr>
                      <w:sz w:val="24"/>
                      <w:szCs w:val="24"/>
                    </w:rPr>
                    <w:t>Academic Projects</w:t>
                  </w:r>
                </w:p>
              </w:tc>
              <w:tc>
                <w:tcPr>
                  <w:tcW w:w="21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C026B" w:rsidRPr="00D97489" w:rsidRDefault="008C026B" w:rsidP="00735D15">
                  <w:pPr>
                    <w:pStyle w:val="Dates"/>
                  </w:pPr>
                </w:p>
              </w:tc>
            </w:tr>
          </w:tbl>
          <w:p w:rsidR="008C026B" w:rsidRDefault="008C026B" w:rsidP="008C026B">
            <w:pPr>
              <w:pStyle w:val="ListParagraph"/>
              <w:rPr>
                <w:sz w:val="24"/>
                <w:szCs w:val="24"/>
              </w:rPr>
            </w:pPr>
            <w:r w:rsidRPr="00212DA8">
              <w:rPr>
                <w:sz w:val="24"/>
                <w:szCs w:val="24"/>
              </w:rPr>
              <w:t>Developed a website called “THE TRAVELLER” using PHP.</w:t>
            </w:r>
          </w:p>
          <w:p w:rsidR="00300698" w:rsidRDefault="008C026B" w:rsidP="008C026B">
            <w:pPr>
              <w:pStyle w:val="ListParagraph"/>
              <w:rPr>
                <w:sz w:val="24"/>
                <w:szCs w:val="24"/>
              </w:rPr>
            </w:pPr>
            <w:r w:rsidRPr="008C026B">
              <w:rPr>
                <w:sz w:val="24"/>
                <w:szCs w:val="24"/>
              </w:rPr>
              <w:t xml:space="preserve">Worked </w:t>
            </w:r>
            <w:r>
              <w:rPr>
                <w:sz w:val="24"/>
                <w:szCs w:val="24"/>
              </w:rPr>
              <w:t>on LINUX to create a Mail Server</w:t>
            </w:r>
            <w:r w:rsidR="009A2539">
              <w:rPr>
                <w:sz w:val="24"/>
                <w:szCs w:val="24"/>
              </w:rPr>
              <w:t>.</w:t>
            </w:r>
          </w:p>
          <w:p w:rsidR="00BC0A8F" w:rsidRPr="00BC0A8F" w:rsidRDefault="00BC0A8F" w:rsidP="00BC0A8F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a real estate website using Python and </w:t>
            </w:r>
            <w:proofErr w:type="spellStart"/>
            <w:r>
              <w:rPr>
                <w:sz w:val="24"/>
                <w:szCs w:val="24"/>
              </w:rPr>
              <w:t>Django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37E97" w:rsidRPr="008C026B" w:rsidRDefault="00937E97" w:rsidP="00937E97">
            <w:pPr>
              <w:pStyle w:val="ListParagraph"/>
              <w:numPr>
                <w:ilvl w:val="0"/>
                <w:numId w:val="0"/>
              </w:numPr>
              <w:ind w:left="792"/>
              <w:rPr>
                <w:sz w:val="24"/>
                <w:szCs w:val="24"/>
              </w:rPr>
            </w:pPr>
          </w:p>
        </w:tc>
        <w:tc>
          <w:tcPr>
            <w:tcW w:w="2213" w:type="dxa"/>
          </w:tcPr>
          <w:p w:rsidR="00300698" w:rsidRPr="00DE7766" w:rsidRDefault="00300698" w:rsidP="001311D4">
            <w:pPr>
              <w:pStyle w:val="Dates"/>
            </w:pPr>
          </w:p>
        </w:tc>
      </w:tr>
    </w:tbl>
    <w:p w:rsidR="00300698" w:rsidRDefault="00937E97" w:rsidP="00937E97">
      <w:pPr>
        <w:pStyle w:val="Heading1"/>
        <w:rPr>
          <w:b/>
          <w:sz w:val="28"/>
          <w:szCs w:val="28"/>
        </w:rPr>
      </w:pPr>
      <w:r w:rsidRPr="00937E97">
        <w:rPr>
          <w:b/>
          <w:sz w:val="28"/>
          <w:szCs w:val="28"/>
        </w:rPr>
        <w:t>WORK EXPERIENCE</w:t>
      </w:r>
    </w:p>
    <w:p w:rsidR="00FA0318" w:rsidRDefault="00937E97" w:rsidP="00937E97">
      <w:r>
        <w:t xml:space="preserve">        </w:t>
      </w:r>
    </w:p>
    <w:p w:rsidR="00937E97" w:rsidRPr="00FA0318" w:rsidRDefault="00FA0318" w:rsidP="00FA0318">
      <w:pPr>
        <w:pStyle w:val="ListParagraph"/>
        <w:numPr>
          <w:ilvl w:val="0"/>
          <w:numId w:val="3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Worked in </w:t>
      </w:r>
      <w:proofErr w:type="spellStart"/>
      <w:r w:rsidRPr="00FA0318">
        <w:rPr>
          <w:b/>
          <w:sz w:val="24"/>
          <w:szCs w:val="24"/>
        </w:rPr>
        <w:t>Himtech</w:t>
      </w:r>
      <w:proofErr w:type="spellEnd"/>
      <w:r w:rsidRPr="00FA0318">
        <w:rPr>
          <w:b/>
          <w:sz w:val="24"/>
          <w:szCs w:val="24"/>
        </w:rPr>
        <w:t xml:space="preserve"> </w:t>
      </w:r>
      <w:proofErr w:type="spellStart"/>
      <w:r w:rsidRPr="00FA0318">
        <w:rPr>
          <w:b/>
          <w:sz w:val="24"/>
          <w:szCs w:val="24"/>
        </w:rPr>
        <w:t>Pvt.Ltd</w:t>
      </w:r>
      <w:proofErr w:type="spellEnd"/>
      <w:r>
        <w:rPr>
          <w:sz w:val="24"/>
          <w:szCs w:val="24"/>
        </w:rPr>
        <w:t xml:space="preserve">- </w:t>
      </w:r>
      <w:r w:rsidR="00937E97" w:rsidRPr="00FA0318">
        <w:rPr>
          <w:sz w:val="24"/>
          <w:szCs w:val="24"/>
        </w:rPr>
        <w:t xml:space="preserve">1 year work experience in </w:t>
      </w:r>
      <w:r w:rsidR="00937E97" w:rsidRPr="00FA0318">
        <w:rPr>
          <w:b/>
          <w:sz w:val="24"/>
          <w:szCs w:val="24"/>
        </w:rPr>
        <w:t>web development</w:t>
      </w:r>
      <w:r w:rsidR="00937E97" w:rsidRPr="00FA0318">
        <w:rPr>
          <w:sz w:val="24"/>
          <w:szCs w:val="24"/>
        </w:rPr>
        <w:t xml:space="preserve"> using</w:t>
      </w:r>
      <w:r w:rsidRPr="00FA0318">
        <w:rPr>
          <w:sz w:val="24"/>
          <w:szCs w:val="24"/>
        </w:rPr>
        <w:t xml:space="preserve"> </w:t>
      </w:r>
      <w:r w:rsidR="00937E97" w:rsidRPr="00FA0318">
        <w:rPr>
          <w:b/>
          <w:sz w:val="24"/>
          <w:szCs w:val="24"/>
        </w:rPr>
        <w:t xml:space="preserve">Python </w:t>
      </w:r>
      <w:r w:rsidRPr="00FA0318">
        <w:rPr>
          <w:sz w:val="24"/>
          <w:szCs w:val="24"/>
        </w:rPr>
        <w:t xml:space="preserve">language along with framework </w:t>
      </w:r>
      <w:proofErr w:type="spellStart"/>
      <w:r w:rsidRPr="00FA0318">
        <w:rPr>
          <w:b/>
          <w:sz w:val="24"/>
          <w:szCs w:val="24"/>
        </w:rPr>
        <w:t>Django</w:t>
      </w:r>
      <w:proofErr w:type="spellEnd"/>
      <w:r>
        <w:rPr>
          <w:sz w:val="24"/>
          <w:szCs w:val="24"/>
        </w:rPr>
        <w:t>.</w:t>
      </w:r>
    </w:p>
    <w:p w:rsidR="00FA0318" w:rsidRDefault="00FA0318" w:rsidP="00937E97">
      <w:pPr>
        <w:rPr>
          <w:sz w:val="24"/>
          <w:szCs w:val="24"/>
        </w:rPr>
      </w:pPr>
    </w:p>
    <w:p w:rsidR="00FA0318" w:rsidRPr="00937E97" w:rsidRDefault="00FA0318" w:rsidP="00937E97">
      <w:pPr>
        <w:rPr>
          <w:sz w:val="24"/>
          <w:szCs w:val="24"/>
        </w:rPr>
      </w:pPr>
    </w:p>
    <w:p w:rsidR="00300698" w:rsidRPr="00212DA8" w:rsidRDefault="00212DA8" w:rsidP="00212DA8">
      <w:pPr>
        <w:pStyle w:val="Heading1"/>
        <w:pBdr>
          <w:top w:val="single" w:sz="4" w:space="5" w:color="595959" w:themeColor="text1" w:themeTint="A6"/>
        </w:pBdr>
        <w:rPr>
          <w:b/>
          <w:sz w:val="28"/>
          <w:szCs w:val="28"/>
        </w:rPr>
      </w:pPr>
      <w:r w:rsidRPr="00212DA8">
        <w:rPr>
          <w:b/>
          <w:sz w:val="28"/>
          <w:szCs w:val="28"/>
        </w:rPr>
        <w:t>EDUCATION</w:t>
      </w:r>
    </w:p>
    <w:tbl>
      <w:tblPr>
        <w:tblW w:w="5052" w:type="pct"/>
        <w:tblInd w:w="-90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575"/>
        <w:gridCol w:w="2155"/>
      </w:tblGrid>
      <w:tr w:rsidR="00300698" w:rsidRPr="00ED4234" w:rsidTr="00DA5331">
        <w:trPr>
          <w:trHeight w:val="216"/>
        </w:trPr>
        <w:tc>
          <w:tcPr>
            <w:tcW w:w="6575" w:type="dxa"/>
          </w:tcPr>
          <w:p w:rsidR="0014527B" w:rsidRDefault="0014527B" w:rsidP="0014527B">
            <w:pPr>
              <w:rPr>
                <w:sz w:val="24"/>
                <w:szCs w:val="24"/>
              </w:rPr>
            </w:pPr>
          </w:p>
          <w:p w:rsidR="0014527B" w:rsidRDefault="0014527B" w:rsidP="0014527B">
            <w:pPr>
              <w:pStyle w:val="Heading2"/>
              <w:numPr>
                <w:ilvl w:val="0"/>
                <w:numId w:val="25"/>
              </w:num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B.Tech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in IT from Green Hills Engineering </w:t>
            </w:r>
            <w:proofErr w:type="gramStart"/>
            <w:r>
              <w:rPr>
                <w:b w:val="0"/>
                <w:sz w:val="24"/>
                <w:szCs w:val="24"/>
              </w:rPr>
              <w:t>College  (</w:t>
            </w:r>
            <w:proofErr w:type="gramEnd"/>
            <w:r>
              <w:rPr>
                <w:b w:val="0"/>
                <w:sz w:val="24"/>
                <w:szCs w:val="24"/>
              </w:rPr>
              <w:t>Year 2015).</w:t>
            </w:r>
          </w:p>
          <w:p w:rsidR="0014527B" w:rsidRPr="0014527B" w:rsidRDefault="0014527B" w:rsidP="0014527B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14527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from </w:t>
            </w:r>
            <w:proofErr w:type="spellStart"/>
            <w:r>
              <w:rPr>
                <w:sz w:val="24"/>
                <w:szCs w:val="24"/>
              </w:rPr>
              <w:t>Chapslee</w:t>
            </w:r>
            <w:proofErr w:type="spellEnd"/>
            <w:r>
              <w:rPr>
                <w:sz w:val="24"/>
                <w:szCs w:val="24"/>
              </w:rPr>
              <w:t xml:space="preserve"> School in 2011.</w:t>
            </w:r>
          </w:p>
          <w:p w:rsidR="00D32AF6" w:rsidRPr="00D32AF6" w:rsidRDefault="0014527B" w:rsidP="0014527B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4527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from </w:t>
            </w:r>
            <w:proofErr w:type="spellStart"/>
            <w:r>
              <w:rPr>
                <w:sz w:val="24"/>
                <w:szCs w:val="24"/>
              </w:rPr>
              <w:t>Chapslee</w:t>
            </w:r>
            <w:proofErr w:type="spellEnd"/>
            <w:r>
              <w:rPr>
                <w:sz w:val="24"/>
                <w:szCs w:val="24"/>
              </w:rPr>
              <w:t xml:space="preserve"> School in 2009.</w:t>
            </w:r>
            <w:r w:rsidR="00DA5331">
              <w:rPr>
                <w:sz w:val="24"/>
                <w:szCs w:val="24"/>
              </w:rPr>
              <w:t xml:space="preserve">            </w:t>
            </w:r>
          </w:p>
          <w:p w:rsidR="0014527B" w:rsidRPr="00DA5331" w:rsidRDefault="00DA5331" w:rsidP="00D32AF6">
            <w:pPr>
              <w:pStyle w:val="ListParagraph"/>
              <w:numPr>
                <w:ilvl w:val="0"/>
                <w:numId w:val="0"/>
              </w:numPr>
              <w:ind w:left="720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 xml:space="preserve">                </w:t>
            </w:r>
          </w:p>
          <w:p w:rsidR="00DA5331" w:rsidRPr="003C55D8" w:rsidRDefault="00937E97" w:rsidP="003C55D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DA5331" w:rsidRPr="003C55D8">
              <w:rPr>
                <w:b/>
                <w:sz w:val="28"/>
                <w:szCs w:val="28"/>
              </w:rPr>
              <w:t>PERSONAL SKILLS</w:t>
            </w:r>
          </w:p>
          <w:p w:rsidR="00DA5331" w:rsidRPr="00DA5331" w:rsidRDefault="00DA5331" w:rsidP="00DA5331">
            <w:pPr>
              <w:rPr>
                <w:b/>
                <w:sz w:val="28"/>
                <w:szCs w:val="28"/>
                <w:u w:val="single"/>
              </w:rPr>
            </w:pPr>
          </w:p>
          <w:p w:rsidR="00DA5331" w:rsidRPr="00DA5331" w:rsidRDefault="00DA5331" w:rsidP="00DA5331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Communication                          </w:t>
            </w:r>
          </w:p>
          <w:p w:rsidR="00DA5331" w:rsidRPr="00DA5331" w:rsidRDefault="00DA5331" w:rsidP="00DA5331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Flexibility</w:t>
            </w:r>
          </w:p>
          <w:p w:rsidR="00DA5331" w:rsidRPr="00DA5331" w:rsidRDefault="00DA5331" w:rsidP="00DA5331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Creativity</w:t>
            </w:r>
          </w:p>
          <w:p w:rsidR="00DA5331" w:rsidRPr="00C70CC9" w:rsidRDefault="00DA5331" w:rsidP="00DA5331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Solving</w:t>
            </w:r>
            <w:r w:rsidR="00C70CC9">
              <w:rPr>
                <w:sz w:val="24"/>
                <w:szCs w:val="24"/>
              </w:rPr>
              <w:t xml:space="preserve"> and Critical Thinking.</w:t>
            </w:r>
          </w:p>
          <w:p w:rsidR="00C70CC9" w:rsidRPr="00C70CC9" w:rsidRDefault="00C70CC9" w:rsidP="00DA5331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Teamwork</w:t>
            </w:r>
          </w:p>
          <w:p w:rsidR="00C70CC9" w:rsidRDefault="00C70CC9" w:rsidP="00C70CC9">
            <w:pPr>
              <w:pStyle w:val="ListParagraph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  <w:p w:rsidR="00C70CC9" w:rsidRPr="003C55D8" w:rsidRDefault="00937E97" w:rsidP="003C55D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C70CC9" w:rsidRPr="003C55D8">
              <w:rPr>
                <w:b/>
                <w:sz w:val="28"/>
                <w:szCs w:val="28"/>
              </w:rPr>
              <w:t>HOBBIES</w:t>
            </w:r>
          </w:p>
          <w:p w:rsidR="00C70CC9" w:rsidRPr="00C70CC9" w:rsidRDefault="00C70CC9" w:rsidP="00C70CC9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Playing guitar and listening music.</w:t>
            </w:r>
          </w:p>
          <w:p w:rsidR="00C70CC9" w:rsidRPr="00C70CC9" w:rsidRDefault="00C70CC9" w:rsidP="00C70CC9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Sketching</w:t>
            </w:r>
          </w:p>
          <w:p w:rsidR="00C70CC9" w:rsidRPr="00C70CC9" w:rsidRDefault="00C70CC9" w:rsidP="00C70CC9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Playing Chess</w:t>
            </w:r>
          </w:p>
          <w:p w:rsidR="00DA5331" w:rsidRDefault="00DA5331" w:rsidP="00DA5331">
            <w:pPr>
              <w:pStyle w:val="ListParagraph"/>
              <w:numPr>
                <w:ilvl w:val="0"/>
                <w:numId w:val="0"/>
              </w:numPr>
              <w:ind w:left="720"/>
              <w:rPr>
                <w:b/>
                <w:sz w:val="24"/>
                <w:szCs w:val="24"/>
              </w:rPr>
            </w:pPr>
          </w:p>
          <w:p w:rsidR="00A767EA" w:rsidRPr="00A767EA" w:rsidRDefault="00C70CC9" w:rsidP="00A767EA">
            <w:pPr>
              <w:rPr>
                <w:sz w:val="24"/>
                <w:szCs w:val="24"/>
              </w:rPr>
            </w:pPr>
            <w:r w:rsidRPr="00C70CC9">
              <w:rPr>
                <w:b/>
                <w:sz w:val="24"/>
                <w:szCs w:val="24"/>
                <w:u w:val="single"/>
              </w:rPr>
              <w:t>DECLARATION</w:t>
            </w: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Pr="00C70CC9">
              <w:rPr>
                <w:b/>
                <w:sz w:val="24"/>
                <w:szCs w:val="24"/>
              </w:rPr>
              <w:t>:</w:t>
            </w:r>
            <w:r w:rsidR="00A767EA">
              <w:rPr>
                <w:sz w:val="24"/>
                <w:szCs w:val="24"/>
              </w:rPr>
              <w:t xml:space="preserve"> </w:t>
            </w:r>
            <w:r w:rsidR="00A767EA" w:rsidRPr="00A767EA">
              <w:rPr>
                <w:sz w:val="24"/>
                <w:szCs w:val="24"/>
              </w:rPr>
              <w:t>I hereby solemnly affirm that all the</w:t>
            </w:r>
            <w:r w:rsidR="00A767EA">
              <w:rPr>
                <w:sz w:val="24"/>
                <w:szCs w:val="24"/>
              </w:rPr>
              <w:t xml:space="preserve"> </w:t>
            </w:r>
            <w:r w:rsidR="00A767EA" w:rsidRPr="00A767EA">
              <w:rPr>
                <w:sz w:val="24"/>
                <w:szCs w:val="24"/>
              </w:rPr>
              <w:t>details furnished above are true to the best of my</w:t>
            </w:r>
          </w:p>
          <w:p w:rsidR="00A767EA" w:rsidRDefault="00A767EA" w:rsidP="00A767EA">
            <w:pPr>
              <w:rPr>
                <w:sz w:val="24"/>
                <w:szCs w:val="24"/>
              </w:rPr>
            </w:pPr>
            <w:proofErr w:type="gramStart"/>
            <w:r w:rsidRPr="00A767EA">
              <w:rPr>
                <w:sz w:val="24"/>
                <w:szCs w:val="24"/>
              </w:rPr>
              <w:t>knowledge</w:t>
            </w:r>
            <w:proofErr w:type="gramEnd"/>
            <w:r w:rsidRPr="00A767EA">
              <w:rPr>
                <w:sz w:val="24"/>
                <w:szCs w:val="24"/>
              </w:rPr>
              <w:t>.</w:t>
            </w:r>
          </w:p>
          <w:p w:rsidR="00A767EA" w:rsidRDefault="00A767EA" w:rsidP="00A767EA">
            <w:pPr>
              <w:rPr>
                <w:sz w:val="24"/>
                <w:szCs w:val="24"/>
              </w:rPr>
            </w:pPr>
          </w:p>
          <w:p w:rsidR="00A767EA" w:rsidRPr="00A767EA" w:rsidRDefault="00A767EA" w:rsidP="00A767EA">
            <w:pPr>
              <w:rPr>
                <w:sz w:val="24"/>
                <w:szCs w:val="24"/>
              </w:rPr>
            </w:pPr>
          </w:p>
          <w:p w:rsidR="00C70CC9" w:rsidRPr="00A767EA" w:rsidRDefault="00A767EA" w:rsidP="00A767EA">
            <w:pPr>
              <w:rPr>
                <w:sz w:val="24"/>
                <w:szCs w:val="24"/>
              </w:rPr>
            </w:pPr>
            <w:r w:rsidRPr="00A767EA">
              <w:rPr>
                <w:sz w:val="24"/>
                <w:szCs w:val="24"/>
              </w:rPr>
              <w:t xml:space="preserve">Place: Shimla </w:t>
            </w:r>
            <w:r>
              <w:rPr>
                <w:sz w:val="24"/>
                <w:szCs w:val="24"/>
              </w:rPr>
              <w:t xml:space="preserve">                                    </w:t>
            </w:r>
            <w:r w:rsidR="003C55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3C55D8">
              <w:rPr>
                <w:b/>
                <w:sz w:val="28"/>
                <w:szCs w:val="28"/>
              </w:rPr>
              <w:t>Ankit</w:t>
            </w:r>
            <w:proofErr w:type="spellEnd"/>
            <w:r w:rsidR="003C55D8">
              <w:rPr>
                <w:b/>
                <w:sz w:val="28"/>
                <w:szCs w:val="28"/>
              </w:rPr>
              <w:t xml:space="preserve"> </w:t>
            </w:r>
            <w:r w:rsidRPr="003C55D8">
              <w:rPr>
                <w:b/>
                <w:sz w:val="28"/>
                <w:szCs w:val="28"/>
              </w:rPr>
              <w:t xml:space="preserve">Sharma                                                                 </w:t>
            </w:r>
          </w:p>
          <w:p w:rsidR="00C70CC9" w:rsidRPr="00C70CC9" w:rsidRDefault="00C70CC9" w:rsidP="00C70CC9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    </w:t>
            </w:r>
          </w:p>
          <w:p w:rsidR="00C70CC9" w:rsidRPr="00DA5331" w:rsidRDefault="00C70CC9" w:rsidP="00DA5331">
            <w:pPr>
              <w:pStyle w:val="ListParagraph"/>
              <w:numPr>
                <w:ilvl w:val="0"/>
                <w:numId w:val="0"/>
              </w:numPr>
              <w:ind w:left="720"/>
              <w:rPr>
                <w:b/>
                <w:sz w:val="24"/>
                <w:szCs w:val="24"/>
              </w:rPr>
            </w:pPr>
          </w:p>
          <w:p w:rsidR="0014527B" w:rsidRPr="0014527B" w:rsidRDefault="0014527B" w:rsidP="0014527B"/>
          <w:p w:rsidR="0014527B" w:rsidRPr="0014527B" w:rsidRDefault="0014527B" w:rsidP="0014527B">
            <w:pPr>
              <w:pStyle w:val="ListParagraph"/>
              <w:numPr>
                <w:ilvl w:val="0"/>
                <w:numId w:val="0"/>
              </w:numPr>
              <w:ind w:left="945"/>
            </w:pPr>
          </w:p>
          <w:p w:rsidR="008C026B" w:rsidRDefault="008C026B" w:rsidP="008C026B">
            <w:pPr>
              <w:pStyle w:val="ListParagraph"/>
              <w:numPr>
                <w:ilvl w:val="0"/>
                <w:numId w:val="0"/>
              </w:numPr>
              <w:ind w:left="792"/>
              <w:rPr>
                <w:sz w:val="24"/>
                <w:szCs w:val="24"/>
              </w:rPr>
            </w:pPr>
          </w:p>
          <w:p w:rsidR="008C026B" w:rsidRPr="008C026B" w:rsidRDefault="008C026B" w:rsidP="008C026B">
            <w:pPr>
              <w:ind w:left="432"/>
              <w:rPr>
                <w:sz w:val="24"/>
                <w:szCs w:val="24"/>
              </w:rPr>
            </w:pPr>
          </w:p>
          <w:p w:rsidR="00ED4234" w:rsidRPr="008C026B" w:rsidRDefault="00ED4234" w:rsidP="008C026B">
            <w:pPr>
              <w:ind w:left="432"/>
              <w:rPr>
                <w:sz w:val="24"/>
                <w:szCs w:val="24"/>
              </w:rPr>
            </w:pPr>
          </w:p>
        </w:tc>
        <w:tc>
          <w:tcPr>
            <w:tcW w:w="2155" w:type="dxa"/>
          </w:tcPr>
          <w:p w:rsidR="00300698" w:rsidRPr="00ED4234" w:rsidRDefault="00ED4234" w:rsidP="00ED4234">
            <w:pPr>
              <w:pStyle w:val="Dates"/>
              <w:rPr>
                <w:sz w:val="24"/>
                <w:szCs w:val="24"/>
              </w:rPr>
            </w:pPr>
            <w:r w:rsidRPr="00ED4234">
              <w:rPr>
                <w:sz w:val="24"/>
                <w:szCs w:val="24"/>
              </w:rPr>
              <w:lastRenderedPageBreak/>
              <w:t xml:space="preserve"> </w:t>
            </w:r>
          </w:p>
        </w:tc>
      </w:tr>
    </w:tbl>
    <w:p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800" w:rsidRDefault="00EC7800" w:rsidP="00580C51">
      <w:pPr>
        <w:spacing w:before="0" w:after="0" w:line="240" w:lineRule="auto"/>
      </w:pPr>
      <w:r>
        <w:separator/>
      </w:r>
    </w:p>
  </w:endnote>
  <w:endnote w:type="continuationSeparator" w:id="0">
    <w:p w:rsidR="00EC7800" w:rsidRDefault="00EC7800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800" w:rsidRDefault="00EC7800" w:rsidP="00580C51">
      <w:pPr>
        <w:spacing w:before="0" w:after="0" w:line="240" w:lineRule="auto"/>
      </w:pPr>
      <w:r>
        <w:separator/>
      </w:r>
    </w:p>
  </w:footnote>
  <w:footnote w:type="continuationSeparator" w:id="0">
    <w:p w:rsidR="00EC7800" w:rsidRDefault="00EC7800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36489E"/>
    <w:multiLevelType w:val="hybridMultilevel"/>
    <w:tmpl w:val="43C6606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082A7613"/>
    <w:multiLevelType w:val="hybridMultilevel"/>
    <w:tmpl w:val="07C0A26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0B7A7D58"/>
    <w:multiLevelType w:val="hybridMultilevel"/>
    <w:tmpl w:val="C63E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FD5A8C"/>
    <w:multiLevelType w:val="hybridMultilevel"/>
    <w:tmpl w:val="D5AE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>
    <w:nsid w:val="198F28A4"/>
    <w:multiLevelType w:val="hybridMultilevel"/>
    <w:tmpl w:val="99EC887C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7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38604BD"/>
    <w:multiLevelType w:val="hybridMultilevel"/>
    <w:tmpl w:val="C88C5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B8493C"/>
    <w:multiLevelType w:val="hybridMultilevel"/>
    <w:tmpl w:val="A44E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9F3FA9"/>
    <w:multiLevelType w:val="hybridMultilevel"/>
    <w:tmpl w:val="D39A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6CB513C"/>
    <w:multiLevelType w:val="hybridMultilevel"/>
    <w:tmpl w:val="85A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094E96"/>
    <w:multiLevelType w:val="hybridMultilevel"/>
    <w:tmpl w:val="141C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>
    <w:nsid w:val="66C14E88"/>
    <w:multiLevelType w:val="hybridMultilevel"/>
    <w:tmpl w:val="0A68710E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7">
    <w:nsid w:val="6AE367CE"/>
    <w:multiLevelType w:val="hybridMultilevel"/>
    <w:tmpl w:val="1242E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9">
    <w:nsid w:val="7B5841AB"/>
    <w:multiLevelType w:val="hybridMultilevel"/>
    <w:tmpl w:val="E8B4DBE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11"/>
  </w:num>
  <w:num w:numId="4">
    <w:abstractNumId w:val="15"/>
  </w:num>
  <w:num w:numId="5">
    <w:abstractNumId w:val="17"/>
  </w:num>
  <w:num w:numId="6">
    <w:abstractNumId w:val="25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0"/>
  </w:num>
  <w:num w:numId="19">
    <w:abstractNumId w:val="31"/>
  </w:num>
  <w:num w:numId="20">
    <w:abstractNumId w:val="26"/>
  </w:num>
  <w:num w:numId="21">
    <w:abstractNumId w:val="23"/>
  </w:num>
  <w:num w:numId="22">
    <w:abstractNumId w:val="10"/>
  </w:num>
  <w:num w:numId="23">
    <w:abstractNumId w:val="19"/>
  </w:num>
  <w:num w:numId="24">
    <w:abstractNumId w:val="27"/>
  </w:num>
  <w:num w:numId="25">
    <w:abstractNumId w:val="14"/>
  </w:num>
  <w:num w:numId="26">
    <w:abstractNumId w:val="13"/>
  </w:num>
  <w:num w:numId="27">
    <w:abstractNumId w:val="22"/>
  </w:num>
  <w:num w:numId="28">
    <w:abstractNumId w:val="20"/>
  </w:num>
  <w:num w:numId="29">
    <w:abstractNumId w:val="16"/>
  </w:num>
  <w:num w:numId="30">
    <w:abstractNumId w:val="29"/>
  </w:num>
  <w:num w:numId="31">
    <w:abstractNumId w:val="1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5D"/>
    <w:rsid w:val="000022EB"/>
    <w:rsid w:val="000214BD"/>
    <w:rsid w:val="00033380"/>
    <w:rsid w:val="00034F0A"/>
    <w:rsid w:val="0006276C"/>
    <w:rsid w:val="000701B2"/>
    <w:rsid w:val="00075E73"/>
    <w:rsid w:val="00081583"/>
    <w:rsid w:val="000B0EE9"/>
    <w:rsid w:val="0010077D"/>
    <w:rsid w:val="001046B1"/>
    <w:rsid w:val="00116379"/>
    <w:rsid w:val="001311D4"/>
    <w:rsid w:val="0013567F"/>
    <w:rsid w:val="0014527B"/>
    <w:rsid w:val="00165BAF"/>
    <w:rsid w:val="00177AA8"/>
    <w:rsid w:val="001B4B27"/>
    <w:rsid w:val="00212DA8"/>
    <w:rsid w:val="00247BDC"/>
    <w:rsid w:val="0025418C"/>
    <w:rsid w:val="00264F92"/>
    <w:rsid w:val="002911C8"/>
    <w:rsid w:val="002A0B18"/>
    <w:rsid w:val="00300698"/>
    <w:rsid w:val="00301257"/>
    <w:rsid w:val="00306C2A"/>
    <w:rsid w:val="00323AAA"/>
    <w:rsid w:val="00361AFB"/>
    <w:rsid w:val="003626D2"/>
    <w:rsid w:val="00374E86"/>
    <w:rsid w:val="00375877"/>
    <w:rsid w:val="003C55D8"/>
    <w:rsid w:val="003C6DFA"/>
    <w:rsid w:val="003F5303"/>
    <w:rsid w:val="0041118B"/>
    <w:rsid w:val="004D6619"/>
    <w:rsid w:val="00557584"/>
    <w:rsid w:val="00580C51"/>
    <w:rsid w:val="005C0355"/>
    <w:rsid w:val="005C5D33"/>
    <w:rsid w:val="005E190F"/>
    <w:rsid w:val="006962EF"/>
    <w:rsid w:val="006E2432"/>
    <w:rsid w:val="007001D6"/>
    <w:rsid w:val="00723045"/>
    <w:rsid w:val="007578BA"/>
    <w:rsid w:val="00790D50"/>
    <w:rsid w:val="007A2F12"/>
    <w:rsid w:val="007C5B9E"/>
    <w:rsid w:val="007D5AB6"/>
    <w:rsid w:val="008639EB"/>
    <w:rsid w:val="00866CF9"/>
    <w:rsid w:val="008C026B"/>
    <w:rsid w:val="008E18D5"/>
    <w:rsid w:val="0090731C"/>
    <w:rsid w:val="00907793"/>
    <w:rsid w:val="009077DC"/>
    <w:rsid w:val="00937E97"/>
    <w:rsid w:val="00942976"/>
    <w:rsid w:val="009548CA"/>
    <w:rsid w:val="00987217"/>
    <w:rsid w:val="009A2539"/>
    <w:rsid w:val="00A07D6A"/>
    <w:rsid w:val="00A767EA"/>
    <w:rsid w:val="00A84E65"/>
    <w:rsid w:val="00AA1ACB"/>
    <w:rsid w:val="00AC26FD"/>
    <w:rsid w:val="00AF0D04"/>
    <w:rsid w:val="00AF1168"/>
    <w:rsid w:val="00B54803"/>
    <w:rsid w:val="00B931DE"/>
    <w:rsid w:val="00B97A1E"/>
    <w:rsid w:val="00BB2B3D"/>
    <w:rsid w:val="00BC0A8F"/>
    <w:rsid w:val="00BC249D"/>
    <w:rsid w:val="00C069B4"/>
    <w:rsid w:val="00C302EE"/>
    <w:rsid w:val="00C55F0B"/>
    <w:rsid w:val="00C57C87"/>
    <w:rsid w:val="00C70CC9"/>
    <w:rsid w:val="00CC295D"/>
    <w:rsid w:val="00CD22BE"/>
    <w:rsid w:val="00D32AF6"/>
    <w:rsid w:val="00D3324E"/>
    <w:rsid w:val="00D449BA"/>
    <w:rsid w:val="00D4662D"/>
    <w:rsid w:val="00D720EA"/>
    <w:rsid w:val="00D97489"/>
    <w:rsid w:val="00DA5331"/>
    <w:rsid w:val="00DE7766"/>
    <w:rsid w:val="00E33FCE"/>
    <w:rsid w:val="00E64C2A"/>
    <w:rsid w:val="00E85ACE"/>
    <w:rsid w:val="00EC7800"/>
    <w:rsid w:val="00ED4234"/>
    <w:rsid w:val="00F510D1"/>
    <w:rsid w:val="00FA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4" w:qFormat="1"/>
    <w:lsdException w:name="heading 5" w:qFormat="1"/>
    <w:lsdException w:name="heading 7" w:qFormat="1"/>
    <w:lsdException w:name="heading 8" w:uiPriority="9" w:qFormat="1"/>
    <w:lsdException w:name="heading 9" w:uiPriority="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27B"/>
    <w:rPr>
      <w:rFonts w:asciiTheme="minorHAnsi" w:hAnsiTheme="minorHAnsi"/>
      <w:b/>
      <w:spacing w:val="1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4" w:qFormat="1"/>
    <w:lsdException w:name="heading 5" w:qFormat="1"/>
    <w:lsdException w:name="heading 7" w:qFormat="1"/>
    <w:lsdException w:name="heading 8" w:uiPriority="9" w:qFormat="1"/>
    <w:lsdException w:name="heading 9" w:uiPriority="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27B"/>
    <w:rPr>
      <w:rFonts w:asciiTheme="minorHAnsi" w:hAnsiTheme="minorHAnsi"/>
      <w:b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IT\AppData\Roaming\Microsoft\Templates\Computer_programmer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BA6BECA6E04BCCA2D1249C5469F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BE3DA-D017-410E-AFFF-7D595FC9DBB5}"/>
      </w:docPartPr>
      <w:docPartBody>
        <w:p w:rsidR="00EA3EA2" w:rsidRDefault="00EC0566">
          <w:pPr>
            <w:pStyle w:val="87BA6BECA6E04BCCA2D1249C5469FD2F"/>
          </w:pPr>
          <w:r w:rsidRPr="00116379">
            <w:t>Languages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566"/>
    <w:rsid w:val="00774510"/>
    <w:rsid w:val="00B97366"/>
    <w:rsid w:val="00EA3EA2"/>
    <w:rsid w:val="00EC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7456CCC7E4BB0AE66993EBF6A6F04">
    <w:name w:val="B9A7456CCC7E4BB0AE66993EBF6A6F04"/>
  </w:style>
  <w:style w:type="paragraph" w:customStyle="1" w:styleId="1E7B37DAB8B149C69E6833EC80A01722">
    <w:name w:val="1E7B37DAB8B149C69E6833EC80A01722"/>
  </w:style>
  <w:style w:type="paragraph" w:customStyle="1" w:styleId="39812174FDC4450EA068BC8E3E2A54ED">
    <w:name w:val="39812174FDC4450EA068BC8E3E2A54ED"/>
  </w:style>
  <w:style w:type="paragraph" w:customStyle="1" w:styleId="F367480087464BB895AD281A727F3AFC">
    <w:name w:val="F367480087464BB895AD281A727F3AFC"/>
  </w:style>
  <w:style w:type="paragraph" w:customStyle="1" w:styleId="689C6187CE1D4CBA8A46410E873B467E">
    <w:name w:val="689C6187CE1D4CBA8A46410E873B467E"/>
  </w:style>
  <w:style w:type="paragraph" w:customStyle="1" w:styleId="B6ABBB3E7A814F04A3692AB7DAD78477">
    <w:name w:val="B6ABBB3E7A814F04A3692AB7DAD78477"/>
  </w:style>
  <w:style w:type="paragraph" w:customStyle="1" w:styleId="A74790AB465E40EFAA9D52CA0F647AC4">
    <w:name w:val="A74790AB465E40EFAA9D52CA0F647AC4"/>
  </w:style>
  <w:style w:type="paragraph" w:customStyle="1" w:styleId="22C28E7A8063480183EFA33984DDEE29">
    <w:name w:val="22C28E7A8063480183EFA33984DDEE29"/>
  </w:style>
  <w:style w:type="paragraph" w:customStyle="1" w:styleId="87BA6BECA6E04BCCA2D1249C5469FD2F">
    <w:name w:val="87BA6BECA6E04BCCA2D1249C5469FD2F"/>
  </w:style>
  <w:style w:type="paragraph" w:customStyle="1" w:styleId="7372575D897D45F8A2CD88E9BC3B9D5A">
    <w:name w:val="7372575D897D45F8A2CD88E9BC3B9D5A"/>
  </w:style>
  <w:style w:type="paragraph" w:customStyle="1" w:styleId="11B8E3E294614C2188B0DBD4B1EACE11">
    <w:name w:val="11B8E3E294614C2188B0DBD4B1EACE11"/>
  </w:style>
  <w:style w:type="paragraph" w:customStyle="1" w:styleId="77A09CD015D94DD5B2AB887F288264A0">
    <w:name w:val="77A09CD015D94DD5B2AB887F288264A0"/>
  </w:style>
  <w:style w:type="paragraph" w:customStyle="1" w:styleId="1AB70A605F144A0997E1DFF8D1B52447">
    <w:name w:val="1AB70A605F144A0997E1DFF8D1B52447"/>
  </w:style>
  <w:style w:type="paragraph" w:customStyle="1" w:styleId="0F39217D3FE74E5F98A88C9D363717D5">
    <w:name w:val="0F39217D3FE74E5F98A88C9D363717D5"/>
  </w:style>
  <w:style w:type="paragraph" w:customStyle="1" w:styleId="AB088DF2B28B4C73BD4FA6DF4DBDDCCE">
    <w:name w:val="AB088DF2B28B4C73BD4FA6DF4DBDDCCE"/>
  </w:style>
  <w:style w:type="paragraph" w:customStyle="1" w:styleId="DEC652EB221F4A7FAF07459B24BDE43A">
    <w:name w:val="DEC652EB221F4A7FAF07459B24BDE43A"/>
  </w:style>
  <w:style w:type="paragraph" w:customStyle="1" w:styleId="48FFB1B0754F4B1D86D31AD944E38E88">
    <w:name w:val="48FFB1B0754F4B1D86D31AD944E38E88"/>
  </w:style>
  <w:style w:type="paragraph" w:customStyle="1" w:styleId="A8BC144D3DB64280A6DA5DE054B3CBB2">
    <w:name w:val="A8BC144D3DB64280A6DA5DE054B3CBB2"/>
  </w:style>
  <w:style w:type="paragraph" w:customStyle="1" w:styleId="7D07C84062724342BF91C192D75AE603">
    <w:name w:val="7D07C84062724342BF91C192D75AE603"/>
  </w:style>
  <w:style w:type="paragraph" w:customStyle="1" w:styleId="EE463B90F0F1482BA5837950D6FCE6E0">
    <w:name w:val="EE463B90F0F1482BA5837950D6FCE6E0"/>
  </w:style>
  <w:style w:type="paragraph" w:customStyle="1" w:styleId="51B0C03C40A147B18563CD203E439C27">
    <w:name w:val="51B0C03C40A147B18563CD203E439C27"/>
  </w:style>
  <w:style w:type="paragraph" w:customStyle="1" w:styleId="6E1DC57E165048869C077E2E825EC0F2">
    <w:name w:val="6E1DC57E165048869C077E2E825EC0F2"/>
  </w:style>
  <w:style w:type="paragraph" w:customStyle="1" w:styleId="D7C70DEAA91145B9B1E1319D5E29C518">
    <w:name w:val="D7C70DEAA91145B9B1E1319D5E29C518"/>
  </w:style>
  <w:style w:type="paragraph" w:customStyle="1" w:styleId="DDE469AE75BF409B87E3CDC29F3BF947">
    <w:name w:val="DDE469AE75BF409B87E3CDC29F3BF947"/>
  </w:style>
  <w:style w:type="paragraph" w:customStyle="1" w:styleId="C8D0783C343F461A97FAFD03B992C654">
    <w:name w:val="C8D0783C343F461A97FAFD03B992C654"/>
  </w:style>
  <w:style w:type="paragraph" w:customStyle="1" w:styleId="FB347730155940DF952CAF1CDD05301C">
    <w:name w:val="FB347730155940DF952CAF1CDD05301C"/>
  </w:style>
  <w:style w:type="paragraph" w:customStyle="1" w:styleId="DE262CD99E144CE4BE2BCF7633385FAB">
    <w:name w:val="DE262CD99E144CE4BE2BCF7633385FAB"/>
  </w:style>
  <w:style w:type="paragraph" w:customStyle="1" w:styleId="671A4912CE24420B9733591F3BD80EAA">
    <w:name w:val="671A4912CE24420B9733591F3BD80EAA"/>
  </w:style>
  <w:style w:type="paragraph" w:customStyle="1" w:styleId="B49B29820D354E32AAEBB46BC0EBA872">
    <w:name w:val="B49B29820D354E32AAEBB46BC0EBA872"/>
  </w:style>
  <w:style w:type="paragraph" w:customStyle="1" w:styleId="EAEA7337179742B187E20211A6B88329">
    <w:name w:val="EAEA7337179742B187E20211A6B88329"/>
  </w:style>
  <w:style w:type="paragraph" w:customStyle="1" w:styleId="282A008712C64CB4B0819C9A833DE200">
    <w:name w:val="282A008712C64CB4B0819C9A833DE200"/>
  </w:style>
  <w:style w:type="paragraph" w:customStyle="1" w:styleId="E38708CE884740C39405FE9B7F22A433">
    <w:name w:val="E38708CE884740C39405FE9B7F22A433"/>
  </w:style>
  <w:style w:type="paragraph" w:customStyle="1" w:styleId="7D28B5605BE44772B77020C6FDFB8E6D">
    <w:name w:val="7D28B5605BE44772B77020C6FDFB8E6D"/>
  </w:style>
  <w:style w:type="paragraph" w:customStyle="1" w:styleId="C27BC72E1F444D23901A152C104B7058">
    <w:name w:val="C27BC72E1F444D23901A152C104B7058"/>
  </w:style>
  <w:style w:type="paragraph" w:customStyle="1" w:styleId="8A043104CB6547AC8C3FA7A3F373187D">
    <w:name w:val="8A043104CB6547AC8C3FA7A3F373187D"/>
  </w:style>
  <w:style w:type="paragraph" w:customStyle="1" w:styleId="5D6EA8F09CC44A67AF41D968E9C704B7">
    <w:name w:val="5D6EA8F09CC44A67AF41D968E9C704B7"/>
  </w:style>
  <w:style w:type="paragraph" w:customStyle="1" w:styleId="68259065CFD84B858555C5F4B08A4D94">
    <w:name w:val="68259065CFD84B858555C5F4B08A4D94"/>
  </w:style>
  <w:style w:type="paragraph" w:customStyle="1" w:styleId="488A5AA99F7E4547AB26F943C48FEB03">
    <w:name w:val="488A5AA99F7E4547AB26F943C48FEB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7456CCC7E4BB0AE66993EBF6A6F04">
    <w:name w:val="B9A7456CCC7E4BB0AE66993EBF6A6F04"/>
  </w:style>
  <w:style w:type="paragraph" w:customStyle="1" w:styleId="1E7B37DAB8B149C69E6833EC80A01722">
    <w:name w:val="1E7B37DAB8B149C69E6833EC80A01722"/>
  </w:style>
  <w:style w:type="paragraph" w:customStyle="1" w:styleId="39812174FDC4450EA068BC8E3E2A54ED">
    <w:name w:val="39812174FDC4450EA068BC8E3E2A54ED"/>
  </w:style>
  <w:style w:type="paragraph" w:customStyle="1" w:styleId="F367480087464BB895AD281A727F3AFC">
    <w:name w:val="F367480087464BB895AD281A727F3AFC"/>
  </w:style>
  <w:style w:type="paragraph" w:customStyle="1" w:styleId="689C6187CE1D4CBA8A46410E873B467E">
    <w:name w:val="689C6187CE1D4CBA8A46410E873B467E"/>
  </w:style>
  <w:style w:type="paragraph" w:customStyle="1" w:styleId="B6ABBB3E7A814F04A3692AB7DAD78477">
    <w:name w:val="B6ABBB3E7A814F04A3692AB7DAD78477"/>
  </w:style>
  <w:style w:type="paragraph" w:customStyle="1" w:styleId="A74790AB465E40EFAA9D52CA0F647AC4">
    <w:name w:val="A74790AB465E40EFAA9D52CA0F647AC4"/>
  </w:style>
  <w:style w:type="paragraph" w:customStyle="1" w:styleId="22C28E7A8063480183EFA33984DDEE29">
    <w:name w:val="22C28E7A8063480183EFA33984DDEE29"/>
  </w:style>
  <w:style w:type="paragraph" w:customStyle="1" w:styleId="87BA6BECA6E04BCCA2D1249C5469FD2F">
    <w:name w:val="87BA6BECA6E04BCCA2D1249C5469FD2F"/>
  </w:style>
  <w:style w:type="paragraph" w:customStyle="1" w:styleId="7372575D897D45F8A2CD88E9BC3B9D5A">
    <w:name w:val="7372575D897D45F8A2CD88E9BC3B9D5A"/>
  </w:style>
  <w:style w:type="paragraph" w:customStyle="1" w:styleId="11B8E3E294614C2188B0DBD4B1EACE11">
    <w:name w:val="11B8E3E294614C2188B0DBD4B1EACE11"/>
  </w:style>
  <w:style w:type="paragraph" w:customStyle="1" w:styleId="77A09CD015D94DD5B2AB887F288264A0">
    <w:name w:val="77A09CD015D94DD5B2AB887F288264A0"/>
  </w:style>
  <w:style w:type="paragraph" w:customStyle="1" w:styleId="1AB70A605F144A0997E1DFF8D1B52447">
    <w:name w:val="1AB70A605F144A0997E1DFF8D1B52447"/>
  </w:style>
  <w:style w:type="paragraph" w:customStyle="1" w:styleId="0F39217D3FE74E5F98A88C9D363717D5">
    <w:name w:val="0F39217D3FE74E5F98A88C9D363717D5"/>
  </w:style>
  <w:style w:type="paragraph" w:customStyle="1" w:styleId="AB088DF2B28B4C73BD4FA6DF4DBDDCCE">
    <w:name w:val="AB088DF2B28B4C73BD4FA6DF4DBDDCCE"/>
  </w:style>
  <w:style w:type="paragraph" w:customStyle="1" w:styleId="DEC652EB221F4A7FAF07459B24BDE43A">
    <w:name w:val="DEC652EB221F4A7FAF07459B24BDE43A"/>
  </w:style>
  <w:style w:type="paragraph" w:customStyle="1" w:styleId="48FFB1B0754F4B1D86D31AD944E38E88">
    <w:name w:val="48FFB1B0754F4B1D86D31AD944E38E88"/>
  </w:style>
  <w:style w:type="paragraph" w:customStyle="1" w:styleId="A8BC144D3DB64280A6DA5DE054B3CBB2">
    <w:name w:val="A8BC144D3DB64280A6DA5DE054B3CBB2"/>
  </w:style>
  <w:style w:type="paragraph" w:customStyle="1" w:styleId="7D07C84062724342BF91C192D75AE603">
    <w:name w:val="7D07C84062724342BF91C192D75AE603"/>
  </w:style>
  <w:style w:type="paragraph" w:customStyle="1" w:styleId="EE463B90F0F1482BA5837950D6FCE6E0">
    <w:name w:val="EE463B90F0F1482BA5837950D6FCE6E0"/>
  </w:style>
  <w:style w:type="paragraph" w:customStyle="1" w:styleId="51B0C03C40A147B18563CD203E439C27">
    <w:name w:val="51B0C03C40A147B18563CD203E439C27"/>
  </w:style>
  <w:style w:type="paragraph" w:customStyle="1" w:styleId="6E1DC57E165048869C077E2E825EC0F2">
    <w:name w:val="6E1DC57E165048869C077E2E825EC0F2"/>
  </w:style>
  <w:style w:type="paragraph" w:customStyle="1" w:styleId="D7C70DEAA91145B9B1E1319D5E29C518">
    <w:name w:val="D7C70DEAA91145B9B1E1319D5E29C518"/>
  </w:style>
  <w:style w:type="paragraph" w:customStyle="1" w:styleId="DDE469AE75BF409B87E3CDC29F3BF947">
    <w:name w:val="DDE469AE75BF409B87E3CDC29F3BF947"/>
  </w:style>
  <w:style w:type="paragraph" w:customStyle="1" w:styleId="C8D0783C343F461A97FAFD03B992C654">
    <w:name w:val="C8D0783C343F461A97FAFD03B992C654"/>
  </w:style>
  <w:style w:type="paragraph" w:customStyle="1" w:styleId="FB347730155940DF952CAF1CDD05301C">
    <w:name w:val="FB347730155940DF952CAF1CDD05301C"/>
  </w:style>
  <w:style w:type="paragraph" w:customStyle="1" w:styleId="DE262CD99E144CE4BE2BCF7633385FAB">
    <w:name w:val="DE262CD99E144CE4BE2BCF7633385FAB"/>
  </w:style>
  <w:style w:type="paragraph" w:customStyle="1" w:styleId="671A4912CE24420B9733591F3BD80EAA">
    <w:name w:val="671A4912CE24420B9733591F3BD80EAA"/>
  </w:style>
  <w:style w:type="paragraph" w:customStyle="1" w:styleId="B49B29820D354E32AAEBB46BC0EBA872">
    <w:name w:val="B49B29820D354E32AAEBB46BC0EBA872"/>
  </w:style>
  <w:style w:type="paragraph" w:customStyle="1" w:styleId="EAEA7337179742B187E20211A6B88329">
    <w:name w:val="EAEA7337179742B187E20211A6B88329"/>
  </w:style>
  <w:style w:type="paragraph" w:customStyle="1" w:styleId="282A008712C64CB4B0819C9A833DE200">
    <w:name w:val="282A008712C64CB4B0819C9A833DE200"/>
  </w:style>
  <w:style w:type="paragraph" w:customStyle="1" w:styleId="E38708CE884740C39405FE9B7F22A433">
    <w:name w:val="E38708CE884740C39405FE9B7F22A433"/>
  </w:style>
  <w:style w:type="paragraph" w:customStyle="1" w:styleId="7D28B5605BE44772B77020C6FDFB8E6D">
    <w:name w:val="7D28B5605BE44772B77020C6FDFB8E6D"/>
  </w:style>
  <w:style w:type="paragraph" w:customStyle="1" w:styleId="C27BC72E1F444D23901A152C104B7058">
    <w:name w:val="C27BC72E1F444D23901A152C104B7058"/>
  </w:style>
  <w:style w:type="paragraph" w:customStyle="1" w:styleId="8A043104CB6547AC8C3FA7A3F373187D">
    <w:name w:val="8A043104CB6547AC8C3FA7A3F373187D"/>
  </w:style>
  <w:style w:type="paragraph" w:customStyle="1" w:styleId="5D6EA8F09CC44A67AF41D968E9C704B7">
    <w:name w:val="5D6EA8F09CC44A67AF41D968E9C704B7"/>
  </w:style>
  <w:style w:type="paragraph" w:customStyle="1" w:styleId="68259065CFD84B858555C5F4B08A4D94">
    <w:name w:val="68259065CFD84B858555C5F4B08A4D94"/>
  </w:style>
  <w:style w:type="paragraph" w:customStyle="1" w:styleId="488A5AA99F7E4547AB26F943C48FEB03">
    <w:name w:val="488A5AA99F7E4547AB26F943C48FE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Computer_programmer_resume.dotx</Template>
  <TotalTime>175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3</cp:revision>
  <dcterms:created xsi:type="dcterms:W3CDTF">2020-08-08T08:34:00Z</dcterms:created>
  <dcterms:modified xsi:type="dcterms:W3CDTF">2021-03-31T06:09:00Z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